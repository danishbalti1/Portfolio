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12892FB8" wp14:editId="48304DBD">
                      <wp:extent cx="2122805" cy="2133600"/>
                      <wp:effectExtent l="19050" t="19050" r="29845" b="38100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3360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846BCCB" id="Oval 2" o:spid="_x0000_s1026" alt="Title: Professional Headshot of Man" style="width:167.15pt;height:1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" strokecolor="#94b6d2 [3204]" strokeweight="5pt">
                      <v:fill r:id="rId10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Default="007C258D" w:rsidP="001B2ABD">
            <w:pPr>
              <w:pStyle w:val="Titl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Muhammad Danish</w:t>
            </w:r>
          </w:p>
          <w:p w:rsidR="0088476E" w:rsidRDefault="0088476E" w:rsidP="0088476E"/>
          <w:p w:rsidR="0088476E" w:rsidRPr="0088476E" w:rsidRDefault="0088476E" w:rsidP="0088476E"/>
          <w:p w:rsidR="0088476E" w:rsidRPr="0088476E" w:rsidRDefault="0088476E" w:rsidP="0088476E">
            <w:pPr>
              <w:rPr>
                <w:color w:val="94B6D2" w:themeColor="accent1"/>
              </w:rPr>
            </w:pPr>
            <w:r w:rsidRPr="0088476E">
              <w:rPr>
                <w:color w:val="94B6D2" w:themeColor="accent1"/>
              </w:rPr>
              <w:t>A highly motivated and hardworking individual, who has recently completed their A-Levels, achieving excellent grades in both maths and Science. Seeking an apprenticeship in the engineering industry to build upon a keen scientific interest and start a career as a maintenance engineer.</w:t>
            </w:r>
          </w:p>
          <w:p w:rsidR="007C258D" w:rsidRPr="007C258D" w:rsidRDefault="007C258D" w:rsidP="007C258D"/>
          <w:p w:rsidR="001B2ABD" w:rsidRPr="0088476E" w:rsidRDefault="001B2ABD" w:rsidP="007C258D">
            <w:pPr>
              <w:pStyle w:val="Subtitle"/>
              <w:rPr>
                <w:sz w:val="18"/>
                <w:szCs w:val="18"/>
              </w:rPr>
            </w:pPr>
          </w:p>
        </w:tc>
      </w:tr>
      <w:tr w:rsidR="001B2ABD" w:rsidTr="001B2ABD">
        <w:tc>
          <w:tcPr>
            <w:tcW w:w="3600" w:type="dxa"/>
          </w:tcPr>
          <w:sdt>
            <w:sdtPr>
              <w:id w:val="-1711873194"/>
              <w:placeholder>
                <w:docPart w:val="CF0CBB1D053C43ABBF8ABE550210D9D1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036450" w:rsidRDefault="00CA27C6" w:rsidP="00036450">
            <w:r w:rsidRPr="00CA27C6">
              <w:t>A highly motivated and hardworking individual, who has recently completed their A-Levels, achi</w:t>
            </w:r>
            <w:r>
              <w:t>eving excellent grades in both m</w:t>
            </w:r>
            <w:r w:rsidRPr="00CA27C6">
              <w:t>aths and Science. Seeking an apprenticeship in the engineering industry to build upon a keen scientific interest and start a career as a maintenance engineer.</w:t>
            </w:r>
          </w:p>
          <w:sdt>
            <w:sdtPr>
              <w:id w:val="-1954003311"/>
              <w:placeholder>
                <w:docPart w:val="5E01F904F87C43E5933A0866A8034B2F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710654813A52446A9CEAC247C101B189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PHONE:</w:t>
                </w:r>
              </w:p>
            </w:sdtContent>
          </w:sdt>
          <w:p w:rsidR="004D3011" w:rsidRDefault="00FB7558" w:rsidP="004D3011">
            <w:r w:rsidRPr="00FB7558">
              <w:t>+92 3135219435</w:t>
            </w:r>
          </w:p>
          <w:p w:rsidR="004D3011" w:rsidRPr="004D3011" w:rsidRDefault="004D3011" w:rsidP="004D3011"/>
          <w:p w:rsidR="007C258D" w:rsidRDefault="007C258D" w:rsidP="007C258D">
            <w:r>
              <w:t>Personal Details</w:t>
            </w:r>
          </w:p>
          <w:p w:rsidR="007C258D" w:rsidRDefault="007C258D" w:rsidP="007C258D">
            <w:r>
              <w:t xml:space="preserve">Address                    </w:t>
            </w:r>
            <w:r w:rsidR="00E267A8">
              <w:t xml:space="preserve">       :House No 2 Street No 4 , C</w:t>
            </w:r>
            <w:r>
              <w:t>haklala Scheme 3 Rawalpindi</w:t>
            </w:r>
          </w:p>
          <w:p w:rsidR="007C258D" w:rsidRDefault="00FC44B8" w:rsidP="007C258D">
            <w:r>
              <w:t>DOB</w:t>
            </w:r>
            <w:bookmarkStart w:id="0" w:name="_GoBack"/>
            <w:bookmarkEnd w:id="0"/>
            <w:r w:rsidR="007C258D">
              <w:t xml:space="preserve">    </w:t>
            </w:r>
            <w:r>
              <w:t xml:space="preserve">               :19/October/20</w:t>
            </w:r>
            <w:r w:rsidR="007C258D">
              <w:t>00</w:t>
            </w:r>
          </w:p>
          <w:p w:rsidR="007C258D" w:rsidRDefault="007C258D" w:rsidP="007C258D">
            <w:r>
              <w:t>Father Name                  :Abdu</w:t>
            </w:r>
          </w:p>
          <w:p w:rsidR="007C258D" w:rsidRDefault="007C258D" w:rsidP="007C258D">
            <w:r>
              <w:t>Nationality                      :Pakistani</w:t>
            </w:r>
          </w:p>
          <w:p w:rsidR="007C258D" w:rsidRDefault="007C258D" w:rsidP="007C258D">
            <w:r>
              <w:t>Religion                          :Muslim</w:t>
            </w:r>
          </w:p>
          <w:p w:rsidR="007C258D" w:rsidRDefault="007C258D" w:rsidP="007C258D">
            <w:r>
              <w:t>Gender                            :Male</w:t>
            </w:r>
          </w:p>
          <w:p w:rsidR="004D3011" w:rsidRDefault="007C258D" w:rsidP="007C258D">
            <w:r>
              <w:t>Marital Status                : Single</w:t>
            </w:r>
          </w:p>
          <w:p w:rsidR="004D3011" w:rsidRDefault="004D3011" w:rsidP="004D3011"/>
          <w:sdt>
            <w:sdtPr>
              <w:id w:val="-240260293"/>
              <w:placeholder>
                <w:docPart w:val="CA38F745CB4F4C229FBBB324744CBF70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EMAIL:</w:t>
                </w:r>
              </w:p>
            </w:sdtContent>
          </w:sdt>
          <w:p w:rsidR="00036450" w:rsidRPr="00E4381A" w:rsidRDefault="00FB7558" w:rsidP="004D3011">
            <w:pPr>
              <w:rPr>
                <w:rStyle w:val="Hyperlink"/>
              </w:rPr>
            </w:pPr>
            <w:r w:rsidRPr="00FB7558">
              <w:rPr>
                <w:rStyle w:val="Hyperlink"/>
              </w:rPr>
              <w:t>danishbalti1@gmail.com</w:t>
            </w:r>
          </w:p>
          <w:sdt>
            <w:sdtPr>
              <w:id w:val="-1444214663"/>
              <w:placeholder>
                <w:docPart w:val="DB7DDE0DA9BD49BEBDCF469AFFF6A335"/>
              </w:placeholder>
              <w:temporary/>
              <w:showingPlcHdr/>
              <w15:appearance w15:val="hidden"/>
            </w:sdtPr>
            <w:sdtEndPr/>
            <w:sdtContent>
              <w:p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:rsidR="004D3011" w:rsidRDefault="00FB7558" w:rsidP="004D3011">
            <w:r>
              <w:t>Tennis</w:t>
            </w:r>
          </w:p>
          <w:p w:rsidR="004D3011" w:rsidRDefault="00FB7558" w:rsidP="004D3011">
            <w:r>
              <w:t>Movies</w:t>
            </w:r>
          </w:p>
          <w:p w:rsidR="004D3011" w:rsidRDefault="00FB7558" w:rsidP="004D3011">
            <w:r>
              <w:t>Reading Books</w:t>
            </w:r>
          </w:p>
          <w:p w:rsidR="004D3011" w:rsidRPr="004D3011" w:rsidRDefault="00FB7558" w:rsidP="00FB7558">
            <w:r>
              <w:t>Discovering</w: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F316038A714F4A66B8B93C60E222F38F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8C5990" w:rsidRPr="00036450" w:rsidRDefault="008C5990" w:rsidP="008C5990">
            <w:pPr>
              <w:pStyle w:val="Heading4"/>
            </w:pPr>
            <w:r>
              <w:t>University Of Lahore (ISB CAMPUS)</w:t>
            </w:r>
          </w:p>
          <w:p w:rsidR="008C5990" w:rsidRPr="00B359E4" w:rsidRDefault="008C5990" w:rsidP="008C5990">
            <w:pPr>
              <w:pStyle w:val="Date"/>
            </w:pPr>
            <w:r>
              <w:t>[2018]</w:t>
            </w:r>
            <w:r w:rsidRPr="00B359E4">
              <w:t xml:space="preserve"> </w:t>
            </w:r>
            <w:r>
              <w:t>–</w:t>
            </w:r>
            <w:r w:rsidRPr="00B359E4">
              <w:t xml:space="preserve"> </w:t>
            </w:r>
            <w:r>
              <w:t>[Present]</w:t>
            </w:r>
          </w:p>
          <w:p w:rsidR="008C5990" w:rsidRDefault="008C5990" w:rsidP="008C5990">
            <w:r>
              <w:t>BS Software Engineering  (5</w:t>
            </w:r>
            <w:r w:rsidRPr="008C5990">
              <w:rPr>
                <w:vertAlign w:val="superscript"/>
              </w:rPr>
              <w:t>th</w:t>
            </w:r>
            <w:r>
              <w:t xml:space="preserve"> Semester)</w:t>
            </w:r>
          </w:p>
          <w:p w:rsidR="008C5990" w:rsidRDefault="008C5990" w:rsidP="008C5990">
            <w:r>
              <w:t>[3.6 CGPA]</w:t>
            </w:r>
          </w:p>
          <w:p w:rsidR="008C5990" w:rsidRDefault="008C5990" w:rsidP="00B359E4">
            <w:pPr>
              <w:pStyle w:val="Heading4"/>
            </w:pPr>
          </w:p>
          <w:p w:rsidR="00036450" w:rsidRPr="00036450" w:rsidRDefault="00FB7558" w:rsidP="00B359E4">
            <w:pPr>
              <w:pStyle w:val="Heading4"/>
            </w:pPr>
            <w:r w:rsidRPr="00FB7558">
              <w:t>F.G Boys Public School</w:t>
            </w:r>
          </w:p>
          <w:p w:rsidR="00036450" w:rsidRPr="00B359E4" w:rsidRDefault="008C5990" w:rsidP="00B359E4">
            <w:pPr>
              <w:pStyle w:val="Date"/>
            </w:pPr>
            <w:r>
              <w:t>[2005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2016]</w:t>
            </w:r>
          </w:p>
          <w:p w:rsidR="004D3011" w:rsidRDefault="00036450" w:rsidP="00036450">
            <w:r w:rsidRPr="00036450">
              <w:t>[</w:t>
            </w:r>
            <w:r w:rsidR="00FB7558">
              <w:t>Percentage : 64%</w:t>
            </w:r>
            <w:r w:rsidRPr="00036450">
              <w:t>]</w:t>
            </w:r>
          </w:p>
          <w:p w:rsidR="00036450" w:rsidRDefault="00036450" w:rsidP="00036450"/>
          <w:p w:rsidR="00036450" w:rsidRPr="00B359E4" w:rsidRDefault="00FB7558" w:rsidP="00B359E4">
            <w:pPr>
              <w:pStyle w:val="Heading4"/>
            </w:pPr>
            <w:r w:rsidRPr="00FB7558">
              <w:t xml:space="preserve"> Go</w:t>
            </w:r>
            <w:r w:rsidR="00E267A8">
              <w:t xml:space="preserve">vt.  Boys Degree college </w:t>
            </w:r>
            <w:r w:rsidRPr="00FB7558">
              <w:t xml:space="preserve"> Rawalpindi</w:t>
            </w:r>
          </w:p>
          <w:p w:rsidR="00036450" w:rsidRPr="00B359E4" w:rsidRDefault="008C5990" w:rsidP="00B359E4">
            <w:pPr>
              <w:pStyle w:val="Date"/>
            </w:pPr>
            <w:r>
              <w:t>[2016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2018]</w:t>
            </w:r>
          </w:p>
          <w:p w:rsidR="00036450" w:rsidRDefault="00FB7558" w:rsidP="00036450">
            <w:r>
              <w:t>[Percentage :55%]</w:t>
            </w:r>
          </w:p>
          <w:sdt>
            <w:sdtPr>
              <w:id w:val="1001553383"/>
              <w:placeholder>
                <w:docPart w:val="8D276115DFC64F1C90CF8B3F5E01C1B1"/>
              </w:placeholder>
              <w:temporary/>
              <w:showingPlcHdr/>
              <w15:appearance w15:val="hidden"/>
            </w:sdtPr>
            <w:sdtEndPr/>
            <w:sdtContent>
              <w:p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4D3011" w:rsidRDefault="004D3011" w:rsidP="00036450"/>
          <w:p w:rsidR="004D3011" w:rsidRPr="004D3011" w:rsidRDefault="008C5990" w:rsidP="00B359E4">
            <w:pPr>
              <w:pStyle w:val="Heading4"/>
              <w:rPr>
                <w:bCs/>
              </w:rPr>
            </w:pPr>
            <w:r>
              <w:t>Al Minhaj Academy</w:t>
            </w:r>
            <w:r w:rsidR="004D3011" w:rsidRPr="004D3011">
              <w:t xml:space="preserve">  </w:t>
            </w:r>
            <w:r>
              <w:t>[IT Teacher]</w:t>
            </w:r>
          </w:p>
          <w:p w:rsidR="004D3011" w:rsidRPr="004D3011" w:rsidRDefault="008C5990" w:rsidP="00B359E4">
            <w:pPr>
              <w:pStyle w:val="Date"/>
            </w:pPr>
            <w:r>
              <w:t>[Jul 1</w:t>
            </w:r>
            <w:r w:rsidR="004D3011" w:rsidRPr="004D3011">
              <w:t>–</w:t>
            </w:r>
            <w:r>
              <w:t>2019-Oct 1-2019]</w:t>
            </w:r>
          </w:p>
          <w:p w:rsidR="004D3011" w:rsidRPr="004D3011" w:rsidRDefault="008C5990" w:rsidP="004D3011">
            <w:r>
              <w:t>[Hired as a IT teacher for basic learning of Computer]</w:t>
            </w:r>
            <w:r w:rsidR="00036450" w:rsidRPr="004D3011">
              <w:t xml:space="preserve"> </w:t>
            </w:r>
          </w:p>
          <w:p w:rsidR="00036450" w:rsidRDefault="007C258D" w:rsidP="00036450">
            <w:pPr>
              <w:pStyle w:val="Heading2"/>
            </w:pPr>
            <w:r>
              <w:t>Skills</w:t>
            </w:r>
          </w:p>
          <w:p w:rsidR="007C258D" w:rsidRDefault="007C258D" w:rsidP="007C258D">
            <w:r>
              <w:t>Training and Skills</w:t>
            </w:r>
          </w:p>
          <w:p w:rsidR="007C258D" w:rsidRDefault="007C258D" w:rsidP="007C258D"/>
          <w:p w:rsidR="007C258D" w:rsidRDefault="007C258D" w:rsidP="007C258D">
            <w:r>
              <w:t xml:space="preserve">    • Six Months Diploma in Computer Training Course Completed From Pakistan Institute of Computer Science                      </w:t>
            </w:r>
          </w:p>
          <w:p w:rsidR="007C258D" w:rsidRPr="007C258D" w:rsidRDefault="007C258D" w:rsidP="007C258D">
            <w:r>
              <w:t>•      A front End Developer with the knowlodegeo of HTML CSS and a little bit BOOTSTRAP</w:t>
            </w:r>
          </w:p>
          <w:p w:rsidR="007C258D" w:rsidRPr="007C258D" w:rsidRDefault="007C258D" w:rsidP="007C258D"/>
          <w:p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  <w:lang w:eastAsia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-1905</wp:posOffset>
                  </wp:positionV>
                  <wp:extent cx="3971925" cy="1257300"/>
                  <wp:effectExtent l="0" t="0" r="0" b="0"/>
                  <wp:wrapSquare wrapText="bothSides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anchor>
              </w:drawing>
            </w:r>
          </w:p>
        </w:tc>
      </w:tr>
    </w:tbl>
    <w:p w:rsidR="0043117B" w:rsidRDefault="00BA2DFD" w:rsidP="000C45FF">
      <w:pPr>
        <w:tabs>
          <w:tab w:val="left" w:pos="990"/>
        </w:tabs>
      </w:pPr>
    </w:p>
    <w:sectPr w:rsidR="0043117B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DFD" w:rsidRDefault="00BA2DFD" w:rsidP="000C45FF">
      <w:r>
        <w:separator/>
      </w:r>
    </w:p>
  </w:endnote>
  <w:endnote w:type="continuationSeparator" w:id="0">
    <w:p w:rsidR="00BA2DFD" w:rsidRDefault="00BA2DF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DFD" w:rsidRDefault="00BA2DFD" w:rsidP="000C45FF">
      <w:r>
        <w:separator/>
      </w:r>
    </w:p>
  </w:footnote>
  <w:footnote w:type="continuationSeparator" w:id="0">
    <w:p w:rsidR="00BA2DFD" w:rsidRDefault="00BA2DF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9AC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D49AC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7C258D"/>
    <w:rsid w:val="00802CA0"/>
    <w:rsid w:val="0088476E"/>
    <w:rsid w:val="008C5990"/>
    <w:rsid w:val="009260CD"/>
    <w:rsid w:val="00952C25"/>
    <w:rsid w:val="00996707"/>
    <w:rsid w:val="00A2118D"/>
    <w:rsid w:val="00AD76E2"/>
    <w:rsid w:val="00B20152"/>
    <w:rsid w:val="00B359E4"/>
    <w:rsid w:val="00B57D98"/>
    <w:rsid w:val="00B70850"/>
    <w:rsid w:val="00BA2DFD"/>
    <w:rsid w:val="00BB5927"/>
    <w:rsid w:val="00C066B6"/>
    <w:rsid w:val="00C37BA1"/>
    <w:rsid w:val="00C4674C"/>
    <w:rsid w:val="00C506CF"/>
    <w:rsid w:val="00C72BED"/>
    <w:rsid w:val="00C9578B"/>
    <w:rsid w:val="00CA27C6"/>
    <w:rsid w:val="00CB0055"/>
    <w:rsid w:val="00D2522B"/>
    <w:rsid w:val="00D422DE"/>
    <w:rsid w:val="00D5459D"/>
    <w:rsid w:val="00DA1F4D"/>
    <w:rsid w:val="00DD172A"/>
    <w:rsid w:val="00E25A26"/>
    <w:rsid w:val="00E267A8"/>
    <w:rsid w:val="00E4381A"/>
    <w:rsid w:val="00E55D74"/>
    <w:rsid w:val="00F60274"/>
    <w:rsid w:val="00F77FB9"/>
    <w:rsid w:val="00FB068F"/>
    <w:rsid w:val="00FB7558"/>
    <w:rsid w:val="00FC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424522976"/>
        <c:axId val="424519448"/>
      </c:barChart>
      <c:catAx>
        <c:axId val="42452297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24519448"/>
        <c:crosses val="autoZero"/>
        <c:auto val="1"/>
        <c:lblAlgn val="ctr"/>
        <c:lblOffset val="100"/>
        <c:noMultiLvlLbl val="0"/>
      </c:catAx>
      <c:valAx>
        <c:axId val="424519448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424522976"/>
        <c:crosses val="autoZero"/>
        <c:crossBetween val="between"/>
        <c:majorUnit val="0.25"/>
      </c:valAx>
      <c:spPr>
        <a:noFill/>
        <a:ln w="25400"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F0CBB1D053C43ABBF8ABE550210D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30E43B-D61F-46DA-BD8C-BE0D105DE424}"/>
      </w:docPartPr>
      <w:docPartBody>
        <w:p w:rsidR="00DC6F5C" w:rsidRDefault="00E35B27">
          <w:pPr>
            <w:pStyle w:val="CF0CBB1D053C43ABBF8ABE550210D9D1"/>
          </w:pPr>
          <w:r w:rsidRPr="00D5459D">
            <w:t>Profile</w:t>
          </w:r>
        </w:p>
      </w:docPartBody>
    </w:docPart>
    <w:docPart>
      <w:docPartPr>
        <w:name w:val="5E01F904F87C43E5933A0866A8034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0C27B-6574-4F3E-ACE8-1CDDFB6DCA12}"/>
      </w:docPartPr>
      <w:docPartBody>
        <w:p w:rsidR="00DC6F5C" w:rsidRDefault="00E35B27">
          <w:pPr>
            <w:pStyle w:val="5E01F904F87C43E5933A0866A8034B2F"/>
          </w:pPr>
          <w:r w:rsidRPr="00CB0055">
            <w:t>Contact</w:t>
          </w:r>
        </w:p>
      </w:docPartBody>
    </w:docPart>
    <w:docPart>
      <w:docPartPr>
        <w:name w:val="710654813A52446A9CEAC247C101B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A5CF4-7F1E-41D6-9314-C2B5C6F96BB6}"/>
      </w:docPartPr>
      <w:docPartBody>
        <w:p w:rsidR="00DC6F5C" w:rsidRDefault="00E35B27">
          <w:pPr>
            <w:pStyle w:val="710654813A52446A9CEAC247C101B189"/>
          </w:pPr>
          <w:r w:rsidRPr="004D3011">
            <w:t>PHONE:</w:t>
          </w:r>
        </w:p>
      </w:docPartBody>
    </w:docPart>
    <w:docPart>
      <w:docPartPr>
        <w:name w:val="CA38F745CB4F4C229FBBB324744CB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2680-8867-47E9-8EB0-A25B026EE6BC}"/>
      </w:docPartPr>
      <w:docPartBody>
        <w:p w:rsidR="00DC6F5C" w:rsidRDefault="00E35B27">
          <w:pPr>
            <w:pStyle w:val="CA38F745CB4F4C229FBBB324744CBF70"/>
          </w:pPr>
          <w:r w:rsidRPr="004D3011">
            <w:t>EMAIL:</w:t>
          </w:r>
        </w:p>
      </w:docPartBody>
    </w:docPart>
    <w:docPart>
      <w:docPartPr>
        <w:name w:val="DB7DDE0DA9BD49BEBDCF469AFFF6A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6FD31-5D40-408B-ACF3-26A1EE36DEF4}"/>
      </w:docPartPr>
      <w:docPartBody>
        <w:p w:rsidR="00DC6F5C" w:rsidRDefault="00E35B27">
          <w:pPr>
            <w:pStyle w:val="DB7DDE0DA9BD49BEBDCF469AFFF6A335"/>
          </w:pPr>
          <w:r w:rsidRPr="00CB0055">
            <w:t>Hobbies</w:t>
          </w:r>
        </w:p>
      </w:docPartBody>
    </w:docPart>
    <w:docPart>
      <w:docPartPr>
        <w:name w:val="F316038A714F4A66B8B93C60E222F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1778A-D94D-420E-8838-5D5D309D336B}"/>
      </w:docPartPr>
      <w:docPartBody>
        <w:p w:rsidR="00DC6F5C" w:rsidRDefault="00E35B27">
          <w:pPr>
            <w:pStyle w:val="F316038A714F4A66B8B93C60E222F38F"/>
          </w:pPr>
          <w:r w:rsidRPr="00036450">
            <w:t>EDUCATION</w:t>
          </w:r>
        </w:p>
      </w:docPartBody>
    </w:docPart>
    <w:docPart>
      <w:docPartPr>
        <w:name w:val="8D276115DFC64F1C90CF8B3F5E01C1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1CEB0-60AC-4567-AF27-E3499B910D5A}"/>
      </w:docPartPr>
      <w:docPartBody>
        <w:p w:rsidR="00DC6F5C" w:rsidRDefault="00E35B27">
          <w:pPr>
            <w:pStyle w:val="8D276115DFC64F1C90CF8B3F5E01C1B1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B27"/>
    <w:rsid w:val="00292C8F"/>
    <w:rsid w:val="00DC6F5C"/>
    <w:rsid w:val="00E3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1B4B748CD649F8A5F18D3FFD06179E">
    <w:name w:val="421B4B748CD649F8A5F18D3FFD06179E"/>
  </w:style>
  <w:style w:type="paragraph" w:customStyle="1" w:styleId="A0D9E1F0DC584FC28CF706975C302BB1">
    <w:name w:val="A0D9E1F0DC584FC28CF706975C302BB1"/>
  </w:style>
  <w:style w:type="paragraph" w:customStyle="1" w:styleId="CF0CBB1D053C43ABBF8ABE550210D9D1">
    <w:name w:val="CF0CBB1D053C43ABBF8ABE550210D9D1"/>
  </w:style>
  <w:style w:type="paragraph" w:customStyle="1" w:styleId="229DF3CE65BE474D8838886C0FEB988C">
    <w:name w:val="229DF3CE65BE474D8838886C0FEB988C"/>
  </w:style>
  <w:style w:type="paragraph" w:customStyle="1" w:styleId="5E01F904F87C43E5933A0866A8034B2F">
    <w:name w:val="5E01F904F87C43E5933A0866A8034B2F"/>
  </w:style>
  <w:style w:type="paragraph" w:customStyle="1" w:styleId="710654813A52446A9CEAC247C101B189">
    <w:name w:val="710654813A52446A9CEAC247C101B189"/>
  </w:style>
  <w:style w:type="paragraph" w:customStyle="1" w:styleId="A8207C69653E49238FD5BA88022B53DF">
    <w:name w:val="A8207C69653E49238FD5BA88022B53DF"/>
  </w:style>
  <w:style w:type="paragraph" w:customStyle="1" w:styleId="1FF52913BA2948C5844B429F144B4018">
    <w:name w:val="1FF52913BA2948C5844B429F144B4018"/>
  </w:style>
  <w:style w:type="paragraph" w:customStyle="1" w:styleId="12EC0DCBEB0C4E749625A59D07AA9AA8">
    <w:name w:val="12EC0DCBEB0C4E749625A59D07AA9AA8"/>
  </w:style>
  <w:style w:type="paragraph" w:customStyle="1" w:styleId="CA38F745CB4F4C229FBBB324744CBF70">
    <w:name w:val="CA38F745CB4F4C229FBBB324744CBF70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DFFAE71EDAA34C05B95E731088537E52">
    <w:name w:val="DFFAE71EDAA34C05B95E731088537E52"/>
  </w:style>
  <w:style w:type="paragraph" w:customStyle="1" w:styleId="DB7DDE0DA9BD49BEBDCF469AFFF6A335">
    <w:name w:val="DB7DDE0DA9BD49BEBDCF469AFFF6A335"/>
  </w:style>
  <w:style w:type="paragraph" w:customStyle="1" w:styleId="9206A28D3E1D4894AFFA45B5A48A85E8">
    <w:name w:val="9206A28D3E1D4894AFFA45B5A48A85E8"/>
  </w:style>
  <w:style w:type="paragraph" w:customStyle="1" w:styleId="A36538415EE34136934F36D18C799F45">
    <w:name w:val="A36538415EE34136934F36D18C799F45"/>
  </w:style>
  <w:style w:type="paragraph" w:customStyle="1" w:styleId="C0D1FF15C5A44F1FB77942BDDF227F70">
    <w:name w:val="C0D1FF15C5A44F1FB77942BDDF227F70"/>
  </w:style>
  <w:style w:type="paragraph" w:customStyle="1" w:styleId="47400ED57BFA49348CBD8D864424B9AE">
    <w:name w:val="47400ED57BFA49348CBD8D864424B9AE"/>
  </w:style>
  <w:style w:type="paragraph" w:customStyle="1" w:styleId="F316038A714F4A66B8B93C60E222F38F">
    <w:name w:val="F316038A714F4A66B8B93C60E222F38F"/>
  </w:style>
  <w:style w:type="paragraph" w:customStyle="1" w:styleId="19F29D21FC75400FA9FC54B4034EA546">
    <w:name w:val="19F29D21FC75400FA9FC54B4034EA546"/>
  </w:style>
  <w:style w:type="paragraph" w:customStyle="1" w:styleId="8E3FB7BB463442CBA9BC6A5FEE2E6123">
    <w:name w:val="8E3FB7BB463442CBA9BC6A5FEE2E6123"/>
  </w:style>
  <w:style w:type="paragraph" w:customStyle="1" w:styleId="60C2A5486FCD44C4B5A445DFC58DB3F6">
    <w:name w:val="60C2A5486FCD44C4B5A445DFC58DB3F6"/>
  </w:style>
  <w:style w:type="paragraph" w:customStyle="1" w:styleId="289B240F6B7F48F0B72AF2654329185E">
    <w:name w:val="289B240F6B7F48F0B72AF2654329185E"/>
  </w:style>
  <w:style w:type="paragraph" w:customStyle="1" w:styleId="047C9F77A7F146048F66E7A443FF8D96">
    <w:name w:val="047C9F77A7F146048F66E7A443FF8D96"/>
  </w:style>
  <w:style w:type="paragraph" w:customStyle="1" w:styleId="E5ACE74F31A44DF39F2200B47A6B888D">
    <w:name w:val="E5ACE74F31A44DF39F2200B47A6B888D"/>
  </w:style>
  <w:style w:type="paragraph" w:customStyle="1" w:styleId="684D3B55BD324748916DB47AB6EF7898">
    <w:name w:val="684D3B55BD324748916DB47AB6EF7898"/>
  </w:style>
  <w:style w:type="paragraph" w:customStyle="1" w:styleId="8D276115DFC64F1C90CF8B3F5E01C1B1">
    <w:name w:val="8D276115DFC64F1C90CF8B3F5E01C1B1"/>
  </w:style>
  <w:style w:type="paragraph" w:customStyle="1" w:styleId="97BC62D34E10431FB7B53F1A7A4994DE">
    <w:name w:val="97BC62D34E10431FB7B53F1A7A4994DE"/>
  </w:style>
  <w:style w:type="paragraph" w:customStyle="1" w:styleId="1F9FEBC381DF4EF59B0322A4058CB5EE">
    <w:name w:val="1F9FEBC381DF4EF59B0322A4058CB5EE"/>
  </w:style>
  <w:style w:type="paragraph" w:customStyle="1" w:styleId="AFE19C844DC4497489F27AFB05E4F2CB">
    <w:name w:val="AFE19C844DC4497489F27AFB05E4F2CB"/>
  </w:style>
  <w:style w:type="paragraph" w:customStyle="1" w:styleId="BB66687B751F4BF280FD3005EB2AE96B">
    <w:name w:val="BB66687B751F4BF280FD3005EB2AE96B"/>
  </w:style>
  <w:style w:type="paragraph" w:customStyle="1" w:styleId="94834054A7294C95942891907E69C874">
    <w:name w:val="94834054A7294C95942891907E69C874"/>
  </w:style>
  <w:style w:type="paragraph" w:customStyle="1" w:styleId="5931B34AFD3C44CAB7341C7C3F17F5BF">
    <w:name w:val="5931B34AFD3C44CAB7341C7C3F17F5BF"/>
  </w:style>
  <w:style w:type="paragraph" w:customStyle="1" w:styleId="C45FD8D64E934099B4FDEC0577F8BC3B">
    <w:name w:val="C45FD8D64E934099B4FDEC0577F8BC3B"/>
  </w:style>
  <w:style w:type="paragraph" w:customStyle="1" w:styleId="F21C9E0F90EB4A14AFE6F68CD165856C">
    <w:name w:val="F21C9E0F90EB4A14AFE6F68CD165856C"/>
  </w:style>
  <w:style w:type="paragraph" w:customStyle="1" w:styleId="9FB27C98F3D94CBB8FF8A48195694704">
    <w:name w:val="9FB27C98F3D94CBB8FF8A48195694704"/>
  </w:style>
  <w:style w:type="paragraph" w:customStyle="1" w:styleId="4F74F6E0F11E4DD2AF8C45B8D39259F7">
    <w:name w:val="4F74F6E0F11E4DD2AF8C45B8D39259F7"/>
  </w:style>
  <w:style w:type="paragraph" w:customStyle="1" w:styleId="E647976FD5DD40B8B8F616A97F882276">
    <w:name w:val="E647976FD5DD40B8B8F616A97F882276"/>
  </w:style>
  <w:style w:type="paragraph" w:customStyle="1" w:styleId="35F60564FF6B48F9A9E955DA4795AB82">
    <w:name w:val="35F60564FF6B48F9A9E955DA4795AB82"/>
  </w:style>
  <w:style w:type="paragraph" w:customStyle="1" w:styleId="DE69CB458F644EFBB00B7DF5D6848AE6">
    <w:name w:val="DE69CB458F644EFBB00B7DF5D6848AE6"/>
  </w:style>
  <w:style w:type="paragraph" w:customStyle="1" w:styleId="2133E4E59AD84D9FB94821339F26691B">
    <w:name w:val="2133E4E59AD84D9FB94821339F26691B"/>
  </w:style>
  <w:style w:type="paragraph" w:customStyle="1" w:styleId="465F21D0A0F74FDE91ADD6BBE56036D9">
    <w:name w:val="465F21D0A0F74FDE91ADD6BBE56036D9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8807D330BE146F7BAB541BCFA91BEB7">
    <w:name w:val="38807D330BE146F7BAB541BCFA91BEB7"/>
  </w:style>
  <w:style w:type="paragraph" w:customStyle="1" w:styleId="D72AC8AC60B84BA5AB3E616EE0F7AE8E">
    <w:name w:val="D72AC8AC60B84BA5AB3E616EE0F7AE8E"/>
    <w:rsid w:val="00DC6F5C"/>
  </w:style>
  <w:style w:type="paragraph" w:customStyle="1" w:styleId="6F188AD7ABA840C7BD82D9A821F2E7DC">
    <w:name w:val="6F188AD7ABA840C7BD82D9A821F2E7DC"/>
    <w:rsid w:val="00DC6F5C"/>
  </w:style>
  <w:style w:type="paragraph" w:customStyle="1" w:styleId="854AFFB1BCFE402091B087D5A7EA64D0">
    <w:name w:val="854AFFB1BCFE402091B087D5A7EA64D0"/>
    <w:rsid w:val="00DC6F5C"/>
  </w:style>
  <w:style w:type="paragraph" w:customStyle="1" w:styleId="9C71A69988AB48DF958520124DE731A8">
    <w:name w:val="9C71A69988AB48DF958520124DE731A8"/>
    <w:rsid w:val="00DC6F5C"/>
  </w:style>
  <w:style w:type="paragraph" w:customStyle="1" w:styleId="96EB6331A58C46128055EFDA5548AC84">
    <w:name w:val="96EB6331A58C46128055EFDA5548AC84"/>
    <w:rsid w:val="00DC6F5C"/>
  </w:style>
  <w:style w:type="paragraph" w:customStyle="1" w:styleId="1350FC10E3494677A9E342E1BDDADD6F">
    <w:name w:val="1350FC10E3494677A9E342E1BDDADD6F"/>
    <w:rsid w:val="00DC6F5C"/>
  </w:style>
  <w:style w:type="paragraph" w:customStyle="1" w:styleId="0220D066D0C4457B989144ECC31A4411">
    <w:name w:val="0220D066D0C4457B989144ECC31A4411"/>
    <w:rsid w:val="00DC6F5C"/>
  </w:style>
  <w:style w:type="paragraph" w:customStyle="1" w:styleId="05E5D88229524973B5F474D41B8A7C92">
    <w:name w:val="05E5D88229524973B5F474D41B8A7C92"/>
    <w:rsid w:val="00DC6F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2020-07-22T08:39:00Z</dcterms:created>
  <dcterms:modified xsi:type="dcterms:W3CDTF">2020-07-22T10:02:00Z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